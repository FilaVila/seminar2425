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B1" w:rsidRPr="008B3CA9" w:rsidRDefault="003408B1" w:rsidP="003408B1">
      <w:pPr>
        <w:pStyle w:val="Bezmezer"/>
      </w:pPr>
      <w:r w:rsidRPr="008B3CA9">
        <w:rPr>
          <w:b/>
        </w:rPr>
        <w:t>Jméno, Příjmení, Odměna</w:t>
      </w:r>
      <w:r>
        <w:rPr>
          <w:b/>
        </w:rPr>
        <w:t xml:space="preserve"> v Kč, </w:t>
      </w:r>
      <w:r>
        <w:t xml:space="preserve">Jiří, Novák, 50, Jana, Malá, 500, Felix, Mádlo, 50, Jakub, Ostrčil, 1 000, Alžběta, </w:t>
      </w:r>
      <w:proofErr w:type="spellStart"/>
      <w:r>
        <w:t>Matulková</w:t>
      </w:r>
      <w:proofErr w:type="spellEnd"/>
      <w:r>
        <w:t xml:space="preserve">, 50, Jana, Novotná, 50, Eliška, Blažejová, 50, Kryštof, </w:t>
      </w:r>
      <w:proofErr w:type="spellStart"/>
      <w:r>
        <w:t>Soudal</w:t>
      </w:r>
      <w:proofErr w:type="spellEnd"/>
      <w:r>
        <w:t xml:space="preserve">, 50, Bohuslav, Jiříček, 50, Ivo, Nováček, 50, Jiřina, Krejčová, 500, Aneta, Bílá, 50, Marie, Součková, 50, Karel, </w:t>
      </w:r>
      <w:proofErr w:type="spellStart"/>
      <w:r>
        <w:t>Oucký</w:t>
      </w:r>
      <w:proofErr w:type="spellEnd"/>
      <w:r>
        <w:t xml:space="preserve">, 50, Ignác, Novotný, 50, Jakub, Syrový, 50, Čeněk, Linkový, 50, Bořek, Stach, 50, Markéta, </w:t>
      </w:r>
      <w:proofErr w:type="spellStart"/>
      <w:r>
        <w:t>Cinkalová</w:t>
      </w:r>
      <w:proofErr w:type="spellEnd"/>
      <w:r>
        <w:t xml:space="preserve">, 500, Olga, </w:t>
      </w:r>
      <w:proofErr w:type="spellStart"/>
      <w:r>
        <w:t>Helgová</w:t>
      </w:r>
      <w:proofErr w:type="spellEnd"/>
      <w:r>
        <w:t>, 50</w:t>
      </w:r>
    </w:p>
    <w:p w:rsidR="00850DF2" w:rsidRDefault="00850DF2">
      <w:bookmarkStart w:id="0" w:name="_GoBack"/>
      <w:bookmarkEnd w:id="0"/>
    </w:p>
    <w:sectPr w:rsidR="00850DF2" w:rsidSect="00877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630AC"/>
    <w:multiLevelType w:val="multilevel"/>
    <w:tmpl w:val="035EA026"/>
    <w:styleLink w:val="StylSodrkam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B1"/>
    <w:rsid w:val="00040B1C"/>
    <w:rsid w:val="000422AC"/>
    <w:rsid w:val="000433A4"/>
    <w:rsid w:val="00047498"/>
    <w:rsid w:val="000751C8"/>
    <w:rsid w:val="00090345"/>
    <w:rsid w:val="000C2C9F"/>
    <w:rsid w:val="000C3F65"/>
    <w:rsid w:val="00106048"/>
    <w:rsid w:val="00116501"/>
    <w:rsid w:val="00116836"/>
    <w:rsid w:val="00144FCD"/>
    <w:rsid w:val="001A6AB0"/>
    <w:rsid w:val="001B3D06"/>
    <w:rsid w:val="001E3187"/>
    <w:rsid w:val="001F78E5"/>
    <w:rsid w:val="00205C39"/>
    <w:rsid w:val="00222074"/>
    <w:rsid w:val="00255026"/>
    <w:rsid w:val="00265334"/>
    <w:rsid w:val="002B132C"/>
    <w:rsid w:val="002E7AD9"/>
    <w:rsid w:val="00304B2A"/>
    <w:rsid w:val="00316748"/>
    <w:rsid w:val="00323975"/>
    <w:rsid w:val="00335D09"/>
    <w:rsid w:val="003408B1"/>
    <w:rsid w:val="00363909"/>
    <w:rsid w:val="003A3636"/>
    <w:rsid w:val="003C5072"/>
    <w:rsid w:val="003F2E18"/>
    <w:rsid w:val="004246DE"/>
    <w:rsid w:val="00434DA9"/>
    <w:rsid w:val="00445F30"/>
    <w:rsid w:val="00456E33"/>
    <w:rsid w:val="004A6208"/>
    <w:rsid w:val="004C40A8"/>
    <w:rsid w:val="004E42BA"/>
    <w:rsid w:val="00542F24"/>
    <w:rsid w:val="005569C8"/>
    <w:rsid w:val="0056234E"/>
    <w:rsid w:val="00567E06"/>
    <w:rsid w:val="00665AB1"/>
    <w:rsid w:val="00681C37"/>
    <w:rsid w:val="006A5B4A"/>
    <w:rsid w:val="006B3BF2"/>
    <w:rsid w:val="006C5FC0"/>
    <w:rsid w:val="006D3FCE"/>
    <w:rsid w:val="006D6A6B"/>
    <w:rsid w:val="00715B97"/>
    <w:rsid w:val="00786D4A"/>
    <w:rsid w:val="0079179F"/>
    <w:rsid w:val="007B739B"/>
    <w:rsid w:val="007C3242"/>
    <w:rsid w:val="007D4391"/>
    <w:rsid w:val="007F1CEA"/>
    <w:rsid w:val="00805DB6"/>
    <w:rsid w:val="00815BF4"/>
    <w:rsid w:val="008334E7"/>
    <w:rsid w:val="008358B3"/>
    <w:rsid w:val="00846024"/>
    <w:rsid w:val="00850DF2"/>
    <w:rsid w:val="0085639B"/>
    <w:rsid w:val="008576CA"/>
    <w:rsid w:val="00860D2A"/>
    <w:rsid w:val="008743E5"/>
    <w:rsid w:val="00874FD6"/>
    <w:rsid w:val="0088125F"/>
    <w:rsid w:val="008A4549"/>
    <w:rsid w:val="008A6D7B"/>
    <w:rsid w:val="008C533A"/>
    <w:rsid w:val="008D00F5"/>
    <w:rsid w:val="008F1E2B"/>
    <w:rsid w:val="009640CA"/>
    <w:rsid w:val="00964222"/>
    <w:rsid w:val="009B32C3"/>
    <w:rsid w:val="009F0B64"/>
    <w:rsid w:val="00A00786"/>
    <w:rsid w:val="00A13781"/>
    <w:rsid w:val="00A85E90"/>
    <w:rsid w:val="00A879A0"/>
    <w:rsid w:val="00A9027A"/>
    <w:rsid w:val="00AA5134"/>
    <w:rsid w:val="00AA7F1B"/>
    <w:rsid w:val="00AB4FD3"/>
    <w:rsid w:val="00AC0100"/>
    <w:rsid w:val="00AD0D4D"/>
    <w:rsid w:val="00AF0AE2"/>
    <w:rsid w:val="00B201E0"/>
    <w:rsid w:val="00B35E48"/>
    <w:rsid w:val="00B37E15"/>
    <w:rsid w:val="00B53635"/>
    <w:rsid w:val="00B8616B"/>
    <w:rsid w:val="00B862A5"/>
    <w:rsid w:val="00BA5A91"/>
    <w:rsid w:val="00BA79FE"/>
    <w:rsid w:val="00BA7A5C"/>
    <w:rsid w:val="00BC5993"/>
    <w:rsid w:val="00BD5838"/>
    <w:rsid w:val="00C40666"/>
    <w:rsid w:val="00C5672A"/>
    <w:rsid w:val="00C83261"/>
    <w:rsid w:val="00C860E4"/>
    <w:rsid w:val="00C92F91"/>
    <w:rsid w:val="00CC73B1"/>
    <w:rsid w:val="00CD2519"/>
    <w:rsid w:val="00D019FF"/>
    <w:rsid w:val="00D253C7"/>
    <w:rsid w:val="00D274A8"/>
    <w:rsid w:val="00D73D6D"/>
    <w:rsid w:val="00D8618E"/>
    <w:rsid w:val="00DD41B9"/>
    <w:rsid w:val="00DD54F6"/>
    <w:rsid w:val="00E24361"/>
    <w:rsid w:val="00E661F2"/>
    <w:rsid w:val="00E72BF9"/>
    <w:rsid w:val="00E739D8"/>
    <w:rsid w:val="00EA0AFD"/>
    <w:rsid w:val="00EC1D1B"/>
    <w:rsid w:val="00ED31D4"/>
    <w:rsid w:val="00F2137B"/>
    <w:rsid w:val="00F71478"/>
    <w:rsid w:val="00FB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526E1-B4F4-4284-8376-6E455CD2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ja-JP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StylSodrkami">
    <w:name w:val="Styl S odrážkami"/>
    <w:basedOn w:val="Bezseznamu"/>
    <w:rsid w:val="00850DF2"/>
    <w:pPr>
      <w:numPr>
        <w:numId w:val="1"/>
      </w:numPr>
    </w:pPr>
  </w:style>
  <w:style w:type="paragraph" w:styleId="Bezmezer">
    <w:name w:val="No Spacing"/>
    <w:uiPriority w:val="1"/>
    <w:qFormat/>
    <w:rsid w:val="003408B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FD1B81CB.dotm</Template>
  <TotalTime>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Koziskova Marketa</dc:creator>
  <cp:keywords/>
  <dc:description/>
  <cp:lastModifiedBy>Koziskova Marketa</cp:lastModifiedBy>
  <cp:revision>1</cp:revision>
  <dcterms:created xsi:type="dcterms:W3CDTF">2018-10-10T07:31:00Z</dcterms:created>
  <dcterms:modified xsi:type="dcterms:W3CDTF">2018-10-10T07:31:00Z</dcterms:modified>
</cp:coreProperties>
</file>